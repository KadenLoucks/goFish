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6BDAADF1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27CC4EF0" w14:textId="77777777"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>
              <w:rPr>
                <w:rStyle w:val="SubtitleChar"/>
              </w:rPr>
            </w:sdtEndPr>
            <w:sdtContent>
              <w:p w14:paraId="63FD024F" w14:textId="6389C890"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>Team Name: ___</w:t>
                </w:r>
                <w:proofErr w:type="spellStart"/>
                <w:r w:rsidR="00E13F00">
                  <w:rPr>
                    <w:rStyle w:val="SubtitleChar"/>
                  </w:rPr>
                  <w:t>Corna</w:t>
                </w:r>
                <w:proofErr w:type="spellEnd"/>
                <w:r w:rsidR="00E13F00">
                  <w:rPr>
                    <w:rStyle w:val="SubtitleChar"/>
                  </w:rPr>
                  <w:t xml:space="preserve"> Virus</w:t>
                </w:r>
                <w:r w:rsidR="00F537DF" w:rsidRPr="001A0EAB">
                  <w:rPr>
                    <w:rStyle w:val="SubtitleChar"/>
                  </w:rPr>
                  <w:t>__________________________________</w:t>
                </w:r>
              </w:p>
            </w:sdtContent>
          </w:sdt>
        </w:tc>
        <w:tc>
          <w:tcPr>
            <w:tcW w:w="1000" w:type="pct"/>
            <w:vAlign w:val="center"/>
          </w:tcPr>
          <w:p w14:paraId="7C4E8895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3F4FF375" w14:textId="77777777" w:rsidR="001A0EAB" w:rsidRPr="001A0EAB" w:rsidRDefault="00BE1CC0" w:rsidP="001A0EAB">
      <w:pPr>
        <w:pStyle w:val="Subtitle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6A78B4" wp14:editId="44A56875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68D3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396A78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14:paraId="693868D3" w14:textId="77777777"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>
        <w:rPr>
          <w:b w:val="0"/>
          <w:i/>
          <w:sz w:val="24"/>
        </w:rPr>
        <w:t xml:space="preserve">Please negotiate, sign, scan and include as the first section in your Deliverable 1.  </w:t>
      </w:r>
    </w:p>
    <w:p w14:paraId="793BA18C" w14:textId="77777777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>Please note that if cheating is discovered in a group assignment each member will be charged with a cheating offense regardless of their involvement in the offense.  Each member will receive the appropriate sanction based on their individual academic honesty history.</w:t>
      </w:r>
    </w:p>
    <w:p w14:paraId="7FB17416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proofErr w:type="gramStart"/>
      <w:r>
        <w:rPr>
          <w:rFonts w:ascii="Arial" w:hAnsi="Arial" w:cs="Arial"/>
          <w:b/>
        </w:rPr>
        <w:t>all of</w:t>
      </w:r>
      <w:proofErr w:type="gramEnd"/>
      <w:r>
        <w:rPr>
          <w:rFonts w:ascii="Arial" w:hAnsi="Arial" w:cs="Arial"/>
          <w:b/>
        </w:rPr>
        <w:t xml:space="preserve">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6718377F" w14:textId="77777777" w:rsidTr="001A0EAB">
        <w:trPr>
          <w:trHeight w:val="237"/>
        </w:trPr>
        <w:tc>
          <w:tcPr>
            <w:tcW w:w="4077" w:type="dxa"/>
          </w:tcPr>
          <w:p w14:paraId="55BF767D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2D31750D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5D642CD1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3B0797D0" w14:textId="77777777" w:rsidTr="001A0EAB">
        <w:trPr>
          <w:trHeight w:val="476"/>
        </w:trPr>
        <w:tc>
          <w:tcPr>
            <w:tcW w:w="4077" w:type="dxa"/>
          </w:tcPr>
          <w:p w14:paraId="271600B8" w14:textId="66E9A0DF"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  <w:r w:rsidR="00E13F00">
              <w:rPr>
                <w:sz w:val="24"/>
              </w:rPr>
              <w:t xml:space="preserve"> Riley</w:t>
            </w:r>
          </w:p>
          <w:p w14:paraId="122656CF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63DCED02" w14:textId="68EDAC78" w:rsidR="001A0EAB" w:rsidRPr="00E13F00" w:rsidRDefault="00E13F00" w:rsidP="001A0EAB">
            <w:pPr>
              <w:rPr>
                <w:i/>
                <w:iCs/>
                <w:sz w:val="32"/>
              </w:rPr>
            </w:pPr>
            <w:r w:rsidRPr="00E13F00">
              <w:rPr>
                <w:i/>
                <w:iCs/>
                <w:sz w:val="32"/>
              </w:rPr>
              <w:t>Riley Khan</w:t>
            </w:r>
          </w:p>
        </w:tc>
        <w:tc>
          <w:tcPr>
            <w:tcW w:w="2552" w:type="dxa"/>
          </w:tcPr>
          <w:p w14:paraId="2D7D4D34" w14:textId="7C27EF9F" w:rsidR="001A0EAB" w:rsidRDefault="00E13F00" w:rsidP="001A0EAB">
            <w:pPr>
              <w:rPr>
                <w:sz w:val="32"/>
              </w:rPr>
            </w:pPr>
            <w:r>
              <w:rPr>
                <w:sz w:val="32"/>
              </w:rPr>
              <w:t>991584972</w:t>
            </w:r>
          </w:p>
        </w:tc>
      </w:tr>
      <w:tr w:rsidR="001A0EAB" w14:paraId="73C9A984" w14:textId="77777777" w:rsidTr="001A0EAB">
        <w:trPr>
          <w:trHeight w:val="476"/>
        </w:trPr>
        <w:tc>
          <w:tcPr>
            <w:tcW w:w="4077" w:type="dxa"/>
          </w:tcPr>
          <w:p w14:paraId="2D57CAD3" w14:textId="77777777" w:rsidR="001A0EAB" w:rsidRDefault="001A0EAB" w:rsidP="001A0EAB">
            <w:pPr>
              <w:rPr>
                <w:sz w:val="24"/>
              </w:rPr>
            </w:pPr>
          </w:p>
          <w:p w14:paraId="1C0CC657" w14:textId="1FEB9160" w:rsidR="001A0EAB" w:rsidRDefault="00E13F00" w:rsidP="001A0EAB">
            <w:pPr>
              <w:rPr>
                <w:sz w:val="24"/>
              </w:rPr>
            </w:pPr>
            <w:r>
              <w:rPr>
                <w:sz w:val="24"/>
              </w:rPr>
              <w:t>Kaden Loucks</w:t>
            </w:r>
          </w:p>
        </w:tc>
        <w:tc>
          <w:tcPr>
            <w:tcW w:w="3969" w:type="dxa"/>
          </w:tcPr>
          <w:p w14:paraId="3121A83C" w14:textId="6F5B1C67" w:rsidR="001A0EAB" w:rsidRPr="00E13F00" w:rsidRDefault="00E13F00" w:rsidP="00E13F00">
            <w:pPr>
              <w:rPr>
                <w:i/>
                <w:iCs/>
                <w:sz w:val="32"/>
              </w:rPr>
            </w:pPr>
            <w:r w:rsidRPr="00E13F00">
              <w:rPr>
                <w:i/>
                <w:iCs/>
                <w:sz w:val="32"/>
              </w:rPr>
              <w:t>Kaden Loucks</w:t>
            </w:r>
          </w:p>
        </w:tc>
        <w:tc>
          <w:tcPr>
            <w:tcW w:w="2552" w:type="dxa"/>
          </w:tcPr>
          <w:p w14:paraId="67D8A4C1" w14:textId="733F0601" w:rsidR="00E13F00" w:rsidRPr="00E13F00" w:rsidRDefault="00E13F00" w:rsidP="00E13F00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CA" w:eastAsia="en-CA"/>
              </w:rPr>
            </w:pPr>
          </w:p>
          <w:p w14:paraId="733FDB36" w14:textId="7F734AFE" w:rsidR="001A0EAB" w:rsidRDefault="00E13F00" w:rsidP="001A0EAB">
            <w:pPr>
              <w:rPr>
                <w:sz w:val="32"/>
              </w:rPr>
            </w:pPr>
            <w:r>
              <w:rPr>
                <w:sz w:val="32"/>
              </w:rPr>
              <w:t>991556579</w:t>
            </w:r>
          </w:p>
        </w:tc>
      </w:tr>
      <w:tr w:rsidR="001A0EAB" w14:paraId="12982DA0" w14:textId="77777777" w:rsidTr="001A0EAB">
        <w:trPr>
          <w:trHeight w:val="476"/>
        </w:trPr>
        <w:tc>
          <w:tcPr>
            <w:tcW w:w="4077" w:type="dxa"/>
          </w:tcPr>
          <w:p w14:paraId="1A791362" w14:textId="77777777" w:rsidR="001A0EAB" w:rsidRDefault="001A0EAB" w:rsidP="001A0EAB">
            <w:pPr>
              <w:rPr>
                <w:sz w:val="24"/>
              </w:rPr>
            </w:pPr>
          </w:p>
          <w:p w14:paraId="31E955C4" w14:textId="680F5025" w:rsidR="001A0EAB" w:rsidRDefault="00E13F00" w:rsidP="001A0EAB">
            <w:pPr>
              <w:rPr>
                <w:sz w:val="24"/>
              </w:rPr>
            </w:pPr>
            <w:r>
              <w:rPr>
                <w:sz w:val="24"/>
              </w:rPr>
              <w:t xml:space="preserve">Dan </w:t>
            </w:r>
            <w:proofErr w:type="spellStart"/>
            <w:r>
              <w:rPr>
                <w:sz w:val="24"/>
              </w:rPr>
              <w:t>Montus</w:t>
            </w:r>
            <w:proofErr w:type="spellEnd"/>
          </w:p>
        </w:tc>
        <w:tc>
          <w:tcPr>
            <w:tcW w:w="3969" w:type="dxa"/>
          </w:tcPr>
          <w:p w14:paraId="5F8C1EC3" w14:textId="66276EC2" w:rsidR="001A0EAB" w:rsidRPr="00E13F00" w:rsidRDefault="00E13F00" w:rsidP="001A0EAB">
            <w:pPr>
              <w:rPr>
                <w:i/>
                <w:iCs/>
                <w:sz w:val="32"/>
              </w:rPr>
            </w:pPr>
            <w:r w:rsidRPr="00E13F00">
              <w:rPr>
                <w:i/>
                <w:iCs/>
                <w:sz w:val="32"/>
              </w:rPr>
              <w:t xml:space="preserve">Dan </w:t>
            </w:r>
            <w:proofErr w:type="spellStart"/>
            <w:r w:rsidRPr="00E13F00">
              <w:rPr>
                <w:i/>
                <w:iCs/>
                <w:sz w:val="32"/>
              </w:rPr>
              <w:t>Montus</w:t>
            </w:r>
            <w:proofErr w:type="spellEnd"/>
          </w:p>
        </w:tc>
        <w:tc>
          <w:tcPr>
            <w:tcW w:w="2552" w:type="dxa"/>
          </w:tcPr>
          <w:p w14:paraId="1D850186" w14:textId="058F761C" w:rsidR="001A0EAB" w:rsidRDefault="00E13F00" w:rsidP="001A0EAB">
            <w:pPr>
              <w:rPr>
                <w:sz w:val="32"/>
              </w:rPr>
            </w:pPr>
            <w:r>
              <w:rPr>
                <w:sz w:val="32"/>
              </w:rPr>
              <w:t>991574698</w:t>
            </w:r>
          </w:p>
        </w:tc>
      </w:tr>
      <w:tr w:rsidR="001A0EAB" w14:paraId="0A62F71F" w14:textId="77777777" w:rsidTr="001A0EAB">
        <w:trPr>
          <w:trHeight w:val="476"/>
        </w:trPr>
        <w:tc>
          <w:tcPr>
            <w:tcW w:w="4077" w:type="dxa"/>
          </w:tcPr>
          <w:p w14:paraId="731B1296" w14:textId="77777777" w:rsidR="001A0EAB" w:rsidRDefault="001A0EAB" w:rsidP="001A0EAB">
            <w:pPr>
              <w:rPr>
                <w:sz w:val="24"/>
              </w:rPr>
            </w:pPr>
          </w:p>
          <w:p w14:paraId="70A4FEEC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04D49C73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6B828CDD" w14:textId="77777777" w:rsidR="001A0EAB" w:rsidRDefault="001A0EAB" w:rsidP="001A0EAB">
            <w:pPr>
              <w:rPr>
                <w:sz w:val="32"/>
              </w:rPr>
            </w:pPr>
          </w:p>
        </w:tc>
      </w:tr>
    </w:tbl>
    <w:p w14:paraId="11AF050E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 xml:space="preserve">For further information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Honesty Policy on </w:t>
      </w:r>
      <w:proofErr w:type="spellStart"/>
      <w:r w:rsidRPr="000B549D">
        <w:rPr>
          <w:rFonts w:ascii="Arial" w:hAnsi="Arial" w:cs="Arial"/>
          <w:b/>
        </w:rPr>
        <w:t>AccessSheri</w:t>
      </w:r>
      <w:r w:rsidR="0042411E">
        <w:rPr>
          <w:rFonts w:ascii="Arial" w:hAnsi="Arial" w:cs="Arial"/>
          <w:b/>
        </w:rPr>
        <w:t>dan</w:t>
      </w:r>
      <w:proofErr w:type="spellEnd"/>
      <w:r w:rsidR="0042411E">
        <w:rPr>
          <w:rFonts w:ascii="Arial" w:hAnsi="Arial" w:cs="Arial"/>
          <w:b/>
        </w:rPr>
        <w:t xml:space="preserve"> or visit the faculty office</w:t>
      </w:r>
      <w:r>
        <w:rPr>
          <w:rFonts w:ascii="Arial" w:hAnsi="Arial" w:cs="Arial"/>
          <w:b/>
        </w:rPr>
        <w:t xml:space="preserve"> </w:t>
      </w:r>
      <w:r w:rsidRPr="000B549D">
        <w:rPr>
          <w:rFonts w:ascii="Arial" w:hAnsi="Arial" w:cs="Arial"/>
          <w:b/>
        </w:rPr>
        <w:t>and speak with the Program Support Specialist.</w:t>
      </w:r>
    </w:p>
    <w:p w14:paraId="0261A4AF" w14:textId="77777777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lastRenderedPageBreak/>
        <w:t>By signing this contract, we acknowledge having read the Sheridan Academic Honesty Policy as per the link</w:t>
      </w:r>
      <w:r>
        <w:rPr>
          <w:sz w:val="24"/>
          <w:szCs w:val="24"/>
        </w:rPr>
        <w:t xml:space="preserve"> below. </w:t>
      </w:r>
    </w:p>
    <w:p w14:paraId="76F782B2" w14:textId="77777777" w:rsidR="001A0EAB" w:rsidRDefault="00B76B02" w:rsidP="001A0EAB">
      <w:pPr>
        <w:tabs>
          <w:tab w:val="left" w:pos="5760"/>
        </w:tabs>
        <w:rPr>
          <w:sz w:val="24"/>
        </w:rPr>
      </w:pPr>
      <w:hyperlink r:id="rId10" w:history="1">
        <w:r w:rsidR="001A0EAB" w:rsidRPr="00FC07D7">
          <w:rPr>
            <w:rStyle w:val="Hyperlink"/>
            <w:sz w:val="24"/>
          </w:rPr>
          <w:t>https://policy.sheridanc.on.ca/dotNet/documents/?docid=917&amp;mode=view</w:t>
        </w:r>
      </w:hyperlink>
    </w:p>
    <w:p w14:paraId="105DDE8E" w14:textId="77777777" w:rsidR="001A0EAB" w:rsidRPr="00857C31" w:rsidRDefault="001A0EAB" w:rsidP="001A0EAB">
      <w:pPr>
        <w:pStyle w:val="Name"/>
      </w:pPr>
      <w:r w:rsidRPr="00857C31">
        <w:t>Responsibilities</w:t>
      </w:r>
      <w:r>
        <w:t xml:space="preserve"> of the Project Leader include:</w:t>
      </w:r>
    </w:p>
    <w:p w14:paraId="7C2FA9C0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4B90257B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73FACDE6" w14:textId="77777777" w:rsidR="001A0EAB" w:rsidRP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</w:p>
    <w:p w14:paraId="77B9F82C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</w:p>
    <w:p w14:paraId="3472A77F" w14:textId="77777777" w:rsidR="001A0EAB" w:rsidRDefault="001A0EAB" w:rsidP="001A0EAB">
      <w:pPr>
        <w:rPr>
          <w:sz w:val="24"/>
        </w:rPr>
      </w:pPr>
      <w:r w:rsidRPr="00857C31">
        <w:rPr>
          <w:sz w:val="24"/>
        </w:rPr>
        <w:br w:type="page"/>
      </w:r>
    </w:p>
    <w:p w14:paraId="2D908230" w14:textId="77777777" w:rsidR="001A0EAB" w:rsidRDefault="001A0EAB" w:rsidP="001A0EAB">
      <w:pPr>
        <w:pStyle w:val="Name"/>
      </w:pPr>
      <w:r>
        <w:lastRenderedPageBreak/>
        <w:t xml:space="preserve">What we will do if . . 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4DD6D7AA" w14:textId="77777777" w:rsidTr="00F42014">
        <w:tc>
          <w:tcPr>
            <w:tcW w:w="2988" w:type="dxa"/>
          </w:tcPr>
          <w:p w14:paraId="1BDF371E" w14:textId="77777777"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5D523EE8" w14:textId="77777777"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 xml:space="preserve">Y/N </w:t>
            </w:r>
            <w:r>
              <w:rPr>
                <w:b/>
                <w:sz w:val="24"/>
              </w:rPr>
              <w:br/>
              <w:t>+ initial</w:t>
            </w:r>
          </w:p>
        </w:tc>
        <w:tc>
          <w:tcPr>
            <w:tcW w:w="4860" w:type="dxa"/>
          </w:tcPr>
          <w:p w14:paraId="37442F49" w14:textId="77777777" w:rsidR="001A0EAB" w:rsidRDefault="001A0EAB" w:rsidP="00F42014">
            <w:pPr>
              <w:spacing w:before="120" w:after="120" w:line="360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14:paraId="5C6C6D97" w14:textId="77777777" w:rsidTr="00F42014">
        <w:tc>
          <w:tcPr>
            <w:tcW w:w="2988" w:type="dxa"/>
          </w:tcPr>
          <w:p w14:paraId="461C6DEC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</w:p>
        </w:tc>
        <w:tc>
          <w:tcPr>
            <w:tcW w:w="1530" w:type="dxa"/>
          </w:tcPr>
          <w:p w14:paraId="67CCEC51" w14:textId="77777777" w:rsidR="001A0EAB" w:rsidRDefault="00E13F00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5A7E1DB0" w14:textId="77777777" w:rsidR="00E13F00" w:rsidRDefault="00E13F00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KL</w:t>
            </w:r>
          </w:p>
          <w:p w14:paraId="4C45B226" w14:textId="77777777" w:rsidR="00E13F00" w:rsidRDefault="00E13F00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RK</w:t>
            </w:r>
          </w:p>
          <w:p w14:paraId="4BB1D66B" w14:textId="5A1C24C8" w:rsidR="00E13F00" w:rsidRDefault="00E13F00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  <w:tc>
          <w:tcPr>
            <w:tcW w:w="4860" w:type="dxa"/>
          </w:tcPr>
          <w:p w14:paraId="007B9EFE" w14:textId="77777777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14:paraId="218F1AC4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14:paraId="0A02964B" w14:textId="6BB2CE23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</w:r>
            <w:r w:rsidRPr="00E13F00">
              <w:rPr>
                <w:color w:val="F24F4F" w:themeColor="accent1"/>
                <w:sz w:val="24"/>
              </w:rPr>
              <w:t>Team shifts target date if possible _</w:t>
            </w:r>
            <w:r w:rsidR="00E13F00" w:rsidRPr="00E13F00">
              <w:rPr>
                <w:color w:val="F24F4F" w:themeColor="accent1"/>
                <w:sz w:val="24"/>
              </w:rPr>
              <w:t>C</w:t>
            </w:r>
            <w:r w:rsidRPr="00E13F00">
              <w:rPr>
                <w:color w:val="F24F4F" w:themeColor="accent1"/>
                <w:sz w:val="24"/>
              </w:rPr>
              <w:t>_</w:t>
            </w:r>
          </w:p>
          <w:p w14:paraId="204C65FF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  <w:p w14:paraId="2DF19FF2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</w:p>
          <w:p w14:paraId="2991E0DE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1A0EAB" w14:paraId="7D2ABDB3" w14:textId="77777777" w:rsidTr="00F42014">
        <w:tc>
          <w:tcPr>
            <w:tcW w:w="2988" w:type="dxa"/>
          </w:tcPr>
          <w:p w14:paraId="46B5203F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cannot deliver component on time due to lack of ability</w:t>
            </w:r>
          </w:p>
        </w:tc>
        <w:tc>
          <w:tcPr>
            <w:tcW w:w="1530" w:type="dxa"/>
          </w:tcPr>
          <w:p w14:paraId="33B41768" w14:textId="77777777" w:rsidR="00E13F00" w:rsidRDefault="00E13F00" w:rsidP="00E13F00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EF2D137" w14:textId="77777777" w:rsidR="00E13F00" w:rsidRDefault="00E13F00" w:rsidP="00E13F00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KL</w:t>
            </w:r>
          </w:p>
          <w:p w14:paraId="6450FC0D" w14:textId="77777777" w:rsidR="00E13F00" w:rsidRDefault="00E13F00" w:rsidP="00E13F00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RK</w:t>
            </w:r>
          </w:p>
          <w:p w14:paraId="2DA2DFB6" w14:textId="11E26D18" w:rsidR="001A0EAB" w:rsidRDefault="00E13F00" w:rsidP="00E13F00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  <w:tc>
          <w:tcPr>
            <w:tcW w:w="4860" w:type="dxa"/>
          </w:tcPr>
          <w:p w14:paraId="5C6D2640" w14:textId="77777777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14:paraId="62615CFC" w14:textId="36F6AE47" w:rsidR="001A0EAB" w:rsidRPr="00E13F00" w:rsidRDefault="001A0EAB" w:rsidP="00F42014">
            <w:pPr>
              <w:spacing w:line="360" w:lineRule="auto"/>
              <w:ind w:left="288" w:hanging="288"/>
              <w:rPr>
                <w:color w:val="F24F4F" w:themeColor="accent1"/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</w:r>
            <w:r w:rsidRPr="00E13F00">
              <w:rPr>
                <w:color w:val="F24F4F" w:themeColor="accent1"/>
                <w:sz w:val="24"/>
              </w:rPr>
              <w:t>Team helps member _</w:t>
            </w:r>
            <w:r w:rsidR="00E13F00" w:rsidRPr="00E13F00">
              <w:rPr>
                <w:color w:val="F24F4F" w:themeColor="accent1"/>
                <w:sz w:val="24"/>
              </w:rPr>
              <w:t>B</w:t>
            </w:r>
          </w:p>
          <w:p w14:paraId="4C39136D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member must ask professor for reference material __</w:t>
            </w:r>
          </w:p>
          <w:p w14:paraId="44AB1B4F" w14:textId="77777777"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  <w:p w14:paraId="73436FF3" w14:textId="77777777"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1A0EAB" w14:paraId="2E45D4AA" w14:textId="77777777" w:rsidTr="00F42014">
        <w:tc>
          <w:tcPr>
            <w:tcW w:w="2988" w:type="dxa"/>
          </w:tcPr>
          <w:p w14:paraId="6BBC891D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deliver component on time due to lack of effort</w:t>
            </w:r>
          </w:p>
        </w:tc>
        <w:tc>
          <w:tcPr>
            <w:tcW w:w="1530" w:type="dxa"/>
          </w:tcPr>
          <w:p w14:paraId="66BBBBFA" w14:textId="77777777" w:rsidR="00E13F00" w:rsidRDefault="00E13F00" w:rsidP="00E13F00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4B274DF8" w14:textId="77777777" w:rsidR="00E13F00" w:rsidRDefault="00E13F00" w:rsidP="00E13F00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KL</w:t>
            </w:r>
          </w:p>
          <w:p w14:paraId="3DE70F5E" w14:textId="77777777" w:rsidR="00E13F00" w:rsidRDefault="00E13F00" w:rsidP="00E13F00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RK</w:t>
            </w:r>
          </w:p>
          <w:p w14:paraId="3AE51EF0" w14:textId="64454EAE" w:rsidR="001A0EAB" w:rsidRDefault="00E13F00" w:rsidP="00E13F00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DM</w:t>
            </w:r>
          </w:p>
        </w:tc>
        <w:tc>
          <w:tcPr>
            <w:tcW w:w="4860" w:type="dxa"/>
          </w:tcPr>
          <w:p w14:paraId="02E0AB57" w14:textId="367FFA8D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a)</w:t>
            </w:r>
            <w:r>
              <w:rPr>
                <w:sz w:val="24"/>
              </w:rPr>
              <w:tab/>
            </w:r>
            <w:r w:rsidRPr="00E13F00">
              <w:rPr>
                <w:color w:val="F24F4F" w:themeColor="accent1"/>
                <w:sz w:val="24"/>
              </w:rPr>
              <w:t>Team absorbs workload _</w:t>
            </w:r>
            <w:r w:rsidR="00E13F00" w:rsidRPr="00E13F00">
              <w:rPr>
                <w:color w:val="F24F4F" w:themeColor="accent1"/>
                <w:sz w:val="24"/>
              </w:rPr>
              <w:t>A</w:t>
            </w:r>
            <w:r w:rsidRPr="00E13F00">
              <w:rPr>
                <w:color w:val="F24F4F" w:themeColor="accent1"/>
                <w:sz w:val="24"/>
              </w:rPr>
              <w:t>_</w:t>
            </w:r>
          </w:p>
          <w:p w14:paraId="0019ED65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"fires" team member by not permitting his/her name on submission __</w:t>
            </w:r>
          </w:p>
          <w:p w14:paraId="7DB4E56D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c)</w:t>
            </w:r>
            <w:r>
              <w:rPr>
                <w:sz w:val="24"/>
              </w:rPr>
              <w:tab/>
              <w:t>Other:</w:t>
            </w:r>
          </w:p>
          <w:p w14:paraId="1FD27E1B" w14:textId="77777777" w:rsidR="001A0EAB" w:rsidRDefault="001A0EAB" w:rsidP="00F42014">
            <w:pPr>
              <w:ind w:left="288" w:hanging="288"/>
              <w:rPr>
                <w:sz w:val="24"/>
              </w:rPr>
            </w:pPr>
          </w:p>
          <w:p w14:paraId="693C8FEC" w14:textId="77777777" w:rsidR="001A0EAB" w:rsidRDefault="001A0EAB" w:rsidP="00F42014">
            <w:pPr>
              <w:ind w:left="288" w:hanging="288"/>
              <w:rPr>
                <w:sz w:val="24"/>
              </w:rPr>
            </w:pPr>
          </w:p>
          <w:p w14:paraId="536A40D4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</w:tbl>
    <w:p w14:paraId="47FC5AD2" w14:textId="77777777" w:rsidR="001A0EAB" w:rsidRDefault="001A0EAB" w:rsidP="001A0EAB"/>
    <w:p w14:paraId="3734F4B2" w14:textId="77777777" w:rsidR="001A0EAB" w:rsidRDefault="001A0EAB" w:rsidP="001A0EAB">
      <w:r>
        <w:br w:type="page"/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5E78A6A0" w14:textId="77777777" w:rsidTr="00DE5227">
        <w:tc>
          <w:tcPr>
            <w:tcW w:w="2988" w:type="dxa"/>
          </w:tcPr>
          <w:p w14:paraId="059C124E" w14:textId="77777777"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lastRenderedPageBreak/>
              <w:br w:type="page"/>
            </w: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4F76F24F" w14:textId="77777777"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 xml:space="preserve">Y/N </w:t>
            </w:r>
            <w:r>
              <w:rPr>
                <w:b/>
                <w:sz w:val="24"/>
              </w:rPr>
              <w:br/>
              <w:t>+ initial</w:t>
            </w:r>
          </w:p>
        </w:tc>
        <w:tc>
          <w:tcPr>
            <w:tcW w:w="4860" w:type="dxa"/>
          </w:tcPr>
          <w:p w14:paraId="213A8E7A" w14:textId="77777777" w:rsidR="001A0EAB" w:rsidRDefault="001A0EAB" w:rsidP="00F42014">
            <w:pPr>
              <w:spacing w:before="120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14:paraId="5393B01B" w14:textId="77777777" w:rsidTr="00DE5227">
        <w:tc>
          <w:tcPr>
            <w:tcW w:w="2988" w:type="dxa"/>
          </w:tcPr>
          <w:p w14:paraId="559D2CD4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attend team meeting</w:t>
            </w:r>
          </w:p>
        </w:tc>
        <w:tc>
          <w:tcPr>
            <w:tcW w:w="1530" w:type="dxa"/>
          </w:tcPr>
          <w:p w14:paraId="2CE8E3D2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7D78AAA1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KL</w:t>
            </w:r>
          </w:p>
          <w:p w14:paraId="1936DD4C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RK</w:t>
            </w:r>
          </w:p>
          <w:p w14:paraId="09CD9FA7" w14:textId="68D47B5B" w:rsidR="001A0EAB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  <w:tc>
          <w:tcPr>
            <w:tcW w:w="4860" w:type="dxa"/>
          </w:tcPr>
          <w:p w14:paraId="30728CF4" w14:textId="43FBC60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proceeds without him/her and will assign work to the absent member _</w:t>
            </w:r>
            <w:r w:rsidR="00915958">
              <w:rPr>
                <w:sz w:val="24"/>
              </w:rPr>
              <w:t>A</w:t>
            </w:r>
            <w:r>
              <w:rPr>
                <w:sz w:val="24"/>
              </w:rPr>
              <w:t>_</w:t>
            </w:r>
          </w:p>
          <w:p w14:paraId="35964AD4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doesn't proceed and records team member's absence __</w:t>
            </w:r>
          </w:p>
          <w:p w14:paraId="61C166DA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proceeds for that meeting but "fires" member after __ occurrences __</w:t>
            </w:r>
          </w:p>
        </w:tc>
      </w:tr>
      <w:tr w:rsidR="001A0EAB" w14:paraId="57D3F00D" w14:textId="77777777" w:rsidTr="00DE5227">
        <w:tc>
          <w:tcPr>
            <w:tcW w:w="2988" w:type="dxa"/>
          </w:tcPr>
          <w:p w14:paraId="63D7DFC3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An unforeseen constraint occurs after the deliverable has been allocated and scheduled (a surprise test or assignment)</w:t>
            </w:r>
          </w:p>
        </w:tc>
        <w:tc>
          <w:tcPr>
            <w:tcW w:w="1530" w:type="dxa"/>
          </w:tcPr>
          <w:p w14:paraId="5A0CCC59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380855D6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KL</w:t>
            </w:r>
          </w:p>
          <w:p w14:paraId="32D1D4F9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RK</w:t>
            </w:r>
          </w:p>
          <w:p w14:paraId="6BB02184" w14:textId="36E43351" w:rsidR="001A0EAB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  <w:tc>
          <w:tcPr>
            <w:tcW w:w="4860" w:type="dxa"/>
          </w:tcPr>
          <w:p w14:paraId="5F02B173" w14:textId="3A8D4E9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</w:r>
            <w:r w:rsidRPr="00915958">
              <w:rPr>
                <w:color w:val="F24F4F" w:themeColor="accent1"/>
                <w:sz w:val="24"/>
              </w:rPr>
              <w:t>Team meets and reschedules deliverable __</w:t>
            </w:r>
            <w:r w:rsidR="00915958" w:rsidRPr="00915958">
              <w:rPr>
                <w:color w:val="F24F4F" w:themeColor="accent1"/>
                <w:sz w:val="24"/>
              </w:rPr>
              <w:t>A</w:t>
            </w:r>
          </w:p>
          <w:p w14:paraId="055E6338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cope with constraint __</w:t>
            </w:r>
          </w:p>
          <w:p w14:paraId="1111180A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1A0EAB" w14:paraId="22BD9861" w14:textId="77777777" w:rsidTr="00DE5227">
        <w:tc>
          <w:tcPr>
            <w:tcW w:w="2988" w:type="dxa"/>
          </w:tcPr>
          <w:p w14:paraId="78AD1A4E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 xml:space="preserve">Team cannot achieve consensus leaving </w:t>
            </w:r>
            <w:proofErr w:type="gramStart"/>
            <w:r>
              <w:rPr>
                <w:sz w:val="24"/>
              </w:rPr>
              <w:t>one member</w:t>
            </w:r>
            <w:proofErr w:type="gramEnd"/>
            <w:r>
              <w:rPr>
                <w:sz w:val="24"/>
              </w:rPr>
              <w:t xml:space="preserve"> feeling "railroaded", "ignored", or "frustrated" with a decision which affects all parties</w:t>
            </w:r>
          </w:p>
        </w:tc>
        <w:tc>
          <w:tcPr>
            <w:tcW w:w="1530" w:type="dxa"/>
          </w:tcPr>
          <w:p w14:paraId="0AD70C79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77062418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KL</w:t>
            </w:r>
          </w:p>
          <w:p w14:paraId="41A39804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RK</w:t>
            </w:r>
          </w:p>
          <w:p w14:paraId="23D71EA5" w14:textId="3C0BAF7D" w:rsidR="001A0EAB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  <w:tc>
          <w:tcPr>
            <w:tcW w:w="4860" w:type="dxa"/>
          </w:tcPr>
          <w:p w14:paraId="0EBF609C" w14:textId="426A80AC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</w:r>
            <w:r w:rsidRPr="00915958">
              <w:rPr>
                <w:color w:val="F24F4F" w:themeColor="accent1"/>
                <w:sz w:val="24"/>
              </w:rPr>
              <w:t>Team agrees to abide by majority vote __</w:t>
            </w:r>
            <w:r w:rsidR="00915958" w:rsidRPr="00915958">
              <w:rPr>
                <w:color w:val="F24F4F" w:themeColor="accent1"/>
                <w:sz w:val="24"/>
              </w:rPr>
              <w:t>A</w:t>
            </w:r>
          </w:p>
          <w:p w14:paraId="5EE9EAC8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flips coin __</w:t>
            </w:r>
          </w:p>
          <w:p w14:paraId="4EE0D7A4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1A0EAB" w14:paraId="7D2043CD" w14:textId="77777777" w:rsidTr="00DE5227">
        <w:tc>
          <w:tcPr>
            <w:tcW w:w="2988" w:type="dxa"/>
          </w:tcPr>
          <w:p w14:paraId="5E8B86FF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members do not share expectations for grade desired</w:t>
            </w:r>
          </w:p>
        </w:tc>
        <w:tc>
          <w:tcPr>
            <w:tcW w:w="1530" w:type="dxa"/>
          </w:tcPr>
          <w:p w14:paraId="0BBCB76C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61D57097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KL</w:t>
            </w:r>
          </w:p>
          <w:p w14:paraId="544D4033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RK</w:t>
            </w:r>
          </w:p>
          <w:p w14:paraId="29C6C299" w14:textId="32A4BB38" w:rsidR="001A0EAB" w:rsidRDefault="00915958" w:rsidP="00915958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  <w:tc>
          <w:tcPr>
            <w:tcW w:w="4860" w:type="dxa"/>
          </w:tcPr>
          <w:p w14:paraId="492438E1" w14:textId="7BD093A2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</w:r>
            <w:r w:rsidRPr="00915958">
              <w:rPr>
                <w:color w:val="F24F4F" w:themeColor="accent1"/>
                <w:sz w:val="24"/>
              </w:rPr>
              <w:t xml:space="preserve">Team will elect one person as "standards-bearer" who has the right to ask that work be </w:t>
            </w:r>
            <w:proofErr w:type="gramStart"/>
            <w:r w:rsidRPr="00915958">
              <w:rPr>
                <w:color w:val="F24F4F" w:themeColor="accent1"/>
                <w:sz w:val="24"/>
              </w:rPr>
              <w:t xml:space="preserve">redone </w:t>
            </w:r>
            <w:r w:rsidR="00915958" w:rsidRPr="00915958">
              <w:rPr>
                <w:color w:val="F24F4F" w:themeColor="accent1"/>
                <w:sz w:val="24"/>
              </w:rPr>
              <w:t xml:space="preserve"> A</w:t>
            </w:r>
            <w:proofErr w:type="gramEnd"/>
            <w:r w:rsidRPr="00915958">
              <w:rPr>
                <w:color w:val="F24F4F" w:themeColor="accent1"/>
                <w:sz w:val="24"/>
              </w:rPr>
              <w:t>__</w:t>
            </w:r>
          </w:p>
          <w:p w14:paraId="0DA6ECA7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14:paraId="57D17F22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c)</w:t>
            </w:r>
            <w:r>
              <w:rPr>
                <w:sz w:val="24"/>
              </w:rPr>
              <w:tab/>
              <w:t>Team will ask for individual marking and will identify sections by author __</w:t>
            </w:r>
          </w:p>
          <w:p w14:paraId="1B072B99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</w:tbl>
    <w:p w14:paraId="59D60AA7" w14:textId="77777777" w:rsidR="001A0EAB" w:rsidRDefault="001A0EAB" w:rsidP="001A0EAB">
      <w:r>
        <w:lastRenderedPageBreak/>
        <w:br w:type="page"/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606D5836" w14:textId="77777777" w:rsidTr="00DE5227">
        <w:tc>
          <w:tcPr>
            <w:tcW w:w="2988" w:type="dxa"/>
          </w:tcPr>
          <w:p w14:paraId="03639A30" w14:textId="77777777"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Scenario</w:t>
            </w:r>
          </w:p>
        </w:tc>
        <w:tc>
          <w:tcPr>
            <w:tcW w:w="1530" w:type="dxa"/>
          </w:tcPr>
          <w:p w14:paraId="1F1EDE09" w14:textId="77777777"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 xml:space="preserve">Y/N </w:t>
            </w:r>
            <w:r>
              <w:rPr>
                <w:b/>
                <w:sz w:val="24"/>
              </w:rPr>
              <w:br/>
              <w:t>+ initial</w:t>
            </w:r>
          </w:p>
        </w:tc>
        <w:tc>
          <w:tcPr>
            <w:tcW w:w="4860" w:type="dxa"/>
          </w:tcPr>
          <w:p w14:paraId="7E38B464" w14:textId="77777777" w:rsidR="001A0EAB" w:rsidRDefault="001A0EAB" w:rsidP="00F42014">
            <w:pPr>
              <w:spacing w:before="120" w:after="120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14:paraId="03E7161A" w14:textId="77777777" w:rsidTr="00DE5227">
        <w:tc>
          <w:tcPr>
            <w:tcW w:w="2988" w:type="dxa"/>
          </w:tcPr>
          <w:p w14:paraId="5DDE016F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behaves in an unprofessional manner by being rude or uncooperative</w:t>
            </w:r>
          </w:p>
        </w:tc>
        <w:tc>
          <w:tcPr>
            <w:tcW w:w="1530" w:type="dxa"/>
          </w:tcPr>
          <w:p w14:paraId="004E0B46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4D133AFF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KL</w:t>
            </w:r>
          </w:p>
          <w:p w14:paraId="75CB15D0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RK</w:t>
            </w:r>
          </w:p>
          <w:p w14:paraId="28E9D5CB" w14:textId="0B10B83D" w:rsidR="001A0EAB" w:rsidRDefault="00915958" w:rsidP="00915958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  <w:tc>
          <w:tcPr>
            <w:tcW w:w="4860" w:type="dxa"/>
          </w:tcPr>
          <w:p w14:paraId="2DBB97C0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attempts to resolve the issue by airing the problem at team meeting __</w:t>
            </w:r>
          </w:p>
          <w:p w14:paraId="10B973C6" w14:textId="74AF3340" w:rsidR="001A0EAB" w:rsidRPr="00915958" w:rsidRDefault="001A0EAB" w:rsidP="00F42014">
            <w:pPr>
              <w:spacing w:before="120" w:after="120"/>
              <w:ind w:left="288" w:hanging="288"/>
              <w:rPr>
                <w:color w:val="F24F4F" w:themeColor="accent1"/>
                <w:sz w:val="24"/>
              </w:rPr>
            </w:pPr>
            <w:r>
              <w:rPr>
                <w:sz w:val="24"/>
              </w:rPr>
              <w:t>b)</w:t>
            </w:r>
            <w:r w:rsidRPr="00915958">
              <w:rPr>
                <w:color w:val="F24F4F" w:themeColor="accent1"/>
                <w:sz w:val="24"/>
              </w:rPr>
              <w:tab/>
              <w:t>Team requests meeting with professor to problem-solve _</w:t>
            </w:r>
            <w:r w:rsidR="00915958" w:rsidRPr="00915958">
              <w:rPr>
                <w:color w:val="F24F4F" w:themeColor="accent1"/>
                <w:sz w:val="24"/>
              </w:rPr>
              <w:t>B</w:t>
            </w:r>
            <w:r w:rsidRPr="00915958">
              <w:rPr>
                <w:color w:val="F24F4F" w:themeColor="accent1"/>
                <w:sz w:val="24"/>
              </w:rPr>
              <w:t>_</w:t>
            </w:r>
          </w:p>
          <w:p w14:paraId="359B304C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ignores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 xml:space="preserve"> __</w:t>
            </w:r>
          </w:p>
          <w:p w14:paraId="1D98A462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Team agrees to avoid use of all vocabulary inappropriate to the business setting __</w:t>
            </w:r>
          </w:p>
        </w:tc>
      </w:tr>
      <w:tr w:rsidR="001A0EAB" w14:paraId="6BA0FCEC" w14:textId="77777777" w:rsidTr="00DE5227">
        <w:tc>
          <w:tcPr>
            <w:tcW w:w="2988" w:type="dxa"/>
          </w:tcPr>
          <w:p w14:paraId="53479665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There is a dominant team member who is content to make all decisions on the team's behalf leaving some team members feeling like subordinates rather than equal members</w:t>
            </w:r>
          </w:p>
        </w:tc>
        <w:tc>
          <w:tcPr>
            <w:tcW w:w="1530" w:type="dxa"/>
          </w:tcPr>
          <w:p w14:paraId="00139099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099EEDC4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KL</w:t>
            </w:r>
          </w:p>
          <w:p w14:paraId="311423D0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RK</w:t>
            </w:r>
          </w:p>
          <w:p w14:paraId="7C618E4F" w14:textId="6CAEBF1E" w:rsidR="001A0EAB" w:rsidRDefault="00915958" w:rsidP="00915958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  <w:tc>
          <w:tcPr>
            <w:tcW w:w="4860" w:type="dxa"/>
          </w:tcPr>
          <w:p w14:paraId="459D62F0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__</w:t>
            </w:r>
          </w:p>
          <w:p w14:paraId="41E95CF1" w14:textId="1B78B063" w:rsidR="001A0EAB" w:rsidRPr="00915958" w:rsidRDefault="001A0EAB" w:rsidP="00F42014">
            <w:pPr>
              <w:spacing w:before="120" w:after="120"/>
              <w:ind w:left="288" w:hanging="288"/>
              <w:rPr>
                <w:color w:val="F24F4F" w:themeColor="accent1"/>
                <w:sz w:val="24"/>
              </w:rPr>
            </w:pPr>
            <w:r>
              <w:rPr>
                <w:sz w:val="24"/>
              </w:rPr>
              <w:t>b)</w:t>
            </w:r>
            <w:r w:rsidRPr="00915958">
              <w:rPr>
                <w:color w:val="F24F4F" w:themeColor="accent1"/>
                <w:sz w:val="24"/>
              </w:rPr>
              <w:tab/>
              <w:t>Team will express subordination feelings and attempt to resolve issue _</w:t>
            </w:r>
            <w:r w:rsidR="00915958" w:rsidRPr="00915958">
              <w:rPr>
                <w:b/>
                <w:bCs/>
                <w:color w:val="F24F4F" w:themeColor="accent1"/>
                <w:sz w:val="24"/>
              </w:rPr>
              <w:t>B</w:t>
            </w:r>
            <w:r w:rsidRPr="00915958">
              <w:rPr>
                <w:color w:val="F24F4F" w:themeColor="accent1"/>
                <w:sz w:val="24"/>
              </w:rPr>
              <w:t>_</w:t>
            </w:r>
          </w:p>
          <w:p w14:paraId="309F5588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1A0EAB" w14:paraId="7E5B39D5" w14:textId="77777777" w:rsidTr="00DE5227">
        <w:tc>
          <w:tcPr>
            <w:tcW w:w="2988" w:type="dxa"/>
          </w:tcPr>
          <w:p w14:paraId="1A13E49F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</w:tcPr>
          <w:p w14:paraId="5D6F4B63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</w:t>
            </w:r>
          </w:p>
          <w:p w14:paraId="11AC025D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KL</w:t>
            </w:r>
          </w:p>
          <w:p w14:paraId="0EE364C2" w14:textId="77777777" w:rsidR="00915958" w:rsidRDefault="00915958" w:rsidP="0091595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RK</w:t>
            </w:r>
          </w:p>
          <w:p w14:paraId="0836570C" w14:textId="449D1814" w:rsidR="001A0EAB" w:rsidRDefault="00915958" w:rsidP="00915958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DM</w:t>
            </w:r>
            <w:bookmarkStart w:id="0" w:name="_GoBack"/>
            <w:bookmarkEnd w:id="0"/>
          </w:p>
        </w:tc>
        <w:tc>
          <w:tcPr>
            <w:tcW w:w="4860" w:type="dxa"/>
          </w:tcPr>
          <w:p w14:paraId="27B60C13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__</w:t>
            </w:r>
          </w:p>
          <w:p w14:paraId="0DFA0EE5" w14:textId="06E6C063" w:rsidR="001A0EAB" w:rsidRPr="00915958" w:rsidRDefault="001A0EAB" w:rsidP="00F42014">
            <w:pPr>
              <w:spacing w:before="120" w:after="120"/>
              <w:ind w:left="288" w:hanging="288"/>
              <w:rPr>
                <w:color w:val="F24F4F" w:themeColor="accent1"/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</w:r>
            <w:r w:rsidRPr="00915958">
              <w:rPr>
                <w:color w:val="F24F4F" w:themeColor="accent1"/>
                <w:sz w:val="24"/>
              </w:rPr>
              <w:t>Team routinely checks with each other about perceived roles _</w:t>
            </w:r>
            <w:r w:rsidR="00915958" w:rsidRPr="00915958">
              <w:rPr>
                <w:color w:val="F24F4F" w:themeColor="accent1"/>
                <w:sz w:val="24"/>
              </w:rPr>
              <w:t>B</w:t>
            </w:r>
            <w:r w:rsidRPr="00915958">
              <w:rPr>
                <w:color w:val="F24F4F" w:themeColor="accent1"/>
                <w:sz w:val="24"/>
              </w:rPr>
              <w:t>_</w:t>
            </w:r>
          </w:p>
          <w:p w14:paraId="4D1A2070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14:paraId="0CC695B8" w14:textId="77777777" w:rsidR="001A0EAB" w:rsidRDefault="001A0EAB" w:rsidP="001A0EAB">
      <w:pPr>
        <w:rPr>
          <w:sz w:val="24"/>
        </w:rPr>
      </w:pPr>
    </w:p>
    <w:sectPr w:rsidR="001A0EAB">
      <w:footerReference w:type="default" r:id="rId11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80F45" w14:textId="77777777" w:rsidR="00B76B02" w:rsidRDefault="00B76B02">
      <w:pPr>
        <w:spacing w:after="0" w:line="240" w:lineRule="auto"/>
      </w:pPr>
      <w:r>
        <w:separator/>
      </w:r>
    </w:p>
  </w:endnote>
  <w:endnote w:type="continuationSeparator" w:id="0">
    <w:p w14:paraId="490850C8" w14:textId="77777777" w:rsidR="00B76B02" w:rsidRDefault="00B7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32AE4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7646DB" wp14:editId="3589240A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0D7A65" w14:textId="77777777" w:rsidR="00447631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7646D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p w14:paraId="140D7A65" w14:textId="77777777" w:rsidR="00447631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A8B21" w14:textId="77777777" w:rsidR="00B76B02" w:rsidRDefault="00B76B02">
      <w:pPr>
        <w:spacing w:after="0" w:line="240" w:lineRule="auto"/>
      </w:pPr>
      <w:r>
        <w:separator/>
      </w:r>
    </w:p>
  </w:footnote>
  <w:footnote w:type="continuationSeparator" w:id="0">
    <w:p w14:paraId="6B86778A" w14:textId="77777777" w:rsidR="00B76B02" w:rsidRDefault="00B76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1A0EAB"/>
    <w:rsid w:val="0042411E"/>
    <w:rsid w:val="00447631"/>
    <w:rsid w:val="00475168"/>
    <w:rsid w:val="00915958"/>
    <w:rsid w:val="00B76B02"/>
    <w:rsid w:val="00BE1CC0"/>
    <w:rsid w:val="00DE5227"/>
    <w:rsid w:val="00E13F00"/>
    <w:rsid w:val="00F5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A63E81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policy.sheridanc.on.ca/dotNet/documents/?docid=917&amp;mode=vie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753E1D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753E1D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753E1D"/>
    <w:rsid w:val="00AC5913"/>
    <w:rsid w:val="00CA1794"/>
    <w:rsid w:val="00CA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  <w:style w:type="paragraph" w:customStyle="1" w:styleId="0274862F58DE430CA84C5A06A34CD226">
    <w:name w:val="0274862F58DE430CA84C5A06A34CD226"/>
  </w:style>
  <w:style w:type="paragraph" w:customStyle="1" w:styleId="6AE08889637345B9A63BB601F589232D">
    <w:name w:val="6AE08889637345B9A63BB601F589232D"/>
  </w:style>
  <w:style w:type="paragraph" w:customStyle="1" w:styleId="C52789F3466F4FA3A45C6931CD243F50">
    <w:name w:val="C52789F3466F4FA3A45C6931CD243F50"/>
  </w:style>
  <w:style w:type="paragraph" w:customStyle="1" w:styleId="FE130731CBEA4928A3E1C14F8ABD3A25">
    <w:name w:val="FE130731CBEA4928A3E1C14F8ABD3A25"/>
  </w:style>
  <w:style w:type="paragraph" w:customStyle="1" w:styleId="8C31FC3EFA6A424D8F4EF5FD2A685C60">
    <w:name w:val="8C31FC3EFA6A424D8F4EF5FD2A685C60"/>
  </w:style>
  <w:style w:type="paragraph" w:customStyle="1" w:styleId="03DB45CB850647DE95D82BB74A56066A">
    <w:name w:val="03DB45CB850647DE95D82BB74A56066A"/>
  </w:style>
  <w:style w:type="paragraph" w:customStyle="1" w:styleId="F6623B739EC444BAAB2F72C2B31DDBC2">
    <w:name w:val="F6623B739EC444BAAB2F72C2B31DDBC2"/>
  </w:style>
  <w:style w:type="paragraph" w:customStyle="1" w:styleId="FB79AEE37C294AD39171F3E6E0F369CB">
    <w:name w:val="FB79AEE37C294AD39171F3E6E0F369CB"/>
  </w:style>
  <w:style w:type="paragraph" w:customStyle="1" w:styleId="0E21C206F74B435BB4334B8ED82AC049">
    <w:name w:val="0E21C206F74B435BB4334B8ED82AC049"/>
  </w:style>
  <w:style w:type="paragraph" w:customStyle="1" w:styleId="941F47CD9B1247F2B2C65DF7489EE0DC">
    <w:name w:val="941F47CD9B1247F2B2C65DF7489EE0DC"/>
  </w:style>
  <w:style w:type="paragraph" w:customStyle="1" w:styleId="172EEDD15E9D48E8A0FB0883038C5AB7">
    <w:name w:val="172EEDD15E9D48E8A0FB0883038C5AB7"/>
  </w:style>
  <w:style w:type="paragraph" w:customStyle="1" w:styleId="30C8C773DC1B41F7B642482427D7F920">
    <w:name w:val="30C8C773DC1B41F7B642482427D7F920"/>
  </w:style>
  <w:style w:type="paragraph" w:customStyle="1" w:styleId="62714AECB2434724BB23DEC7EB80936F">
    <w:name w:val="62714AECB2434724BB23DEC7EB809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___Corna Virus__________________________________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CCB6FE-72FB-4647-83FD-63ACD3EF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design).dotx</Template>
  <TotalTime>4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Kaden Beka Loucks</cp:lastModifiedBy>
  <cp:revision>2</cp:revision>
  <dcterms:created xsi:type="dcterms:W3CDTF">2020-02-07T19:09:00Z</dcterms:created>
  <dcterms:modified xsi:type="dcterms:W3CDTF">2020-02-07T19:09:00Z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